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3BEA678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EA7E3B3" w:rsidR="00547F36" w:rsidRPr="001E6010" w:rsidRDefault="00163A5D">
            <w:pPr>
              <w:pStyle w:val="Informazionisullostudente"/>
            </w:pPr>
            <w:r>
              <w:t>Tiziana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FE1FC6F" w:rsidR="00547F36" w:rsidRPr="001E6010" w:rsidRDefault="00163A5D">
            <w:pPr>
              <w:pStyle w:val="Informazionisullostudente"/>
            </w:pPr>
            <w:r>
              <w:t>Camboni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3067ADF" w:rsidR="00547F36" w:rsidRPr="001E6010" w:rsidRDefault="00163A5D">
            <w:pPr>
              <w:pStyle w:val="Informazionisullostudente"/>
            </w:pPr>
            <w:r>
              <w:t>02/04/2021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4969CD1C" w:rsidR="00225A62" w:rsidRDefault="003A4A56" w:rsidP="006234C7">
      <w:pPr>
        <w:pStyle w:val="ListParagraph"/>
        <w:numPr>
          <w:ilvl w:val="0"/>
          <w:numId w:val="19"/>
        </w:numPr>
      </w:pPr>
      <w:r>
        <w:t>Descrivere le modalità per ritornare più valori da un metodo in C#</w:t>
      </w:r>
    </w:p>
    <w:p w14:paraId="7AEE8F33" w14:textId="2CCA640C" w:rsidR="00163A5D" w:rsidRDefault="00163A5D" w:rsidP="00163A5D">
      <w:pPr>
        <w:pStyle w:val="ListParagraph"/>
        <w:ind w:left="1080"/>
      </w:pPr>
      <w:r>
        <w:t>I metodi in c# possono ritornare i valori principalemnte in tre modi:</w:t>
      </w:r>
    </w:p>
    <w:p w14:paraId="6B6CFB52" w14:textId="4F70D8C0" w:rsidR="00163A5D" w:rsidRDefault="00163A5D" w:rsidP="00163A5D">
      <w:pPr>
        <w:pStyle w:val="ListParagraph"/>
        <w:numPr>
          <w:ilvl w:val="0"/>
          <w:numId w:val="26"/>
        </w:numPr>
      </w:pPr>
      <w:r>
        <w:t>Void: non viene ritornato alcun valore</w:t>
      </w:r>
    </w:p>
    <w:p w14:paraId="37380A67" w14:textId="140CC10F" w:rsidR="00163A5D" w:rsidRDefault="00163A5D" w:rsidP="00163A5D">
      <w:pPr>
        <w:pStyle w:val="ListParagraph"/>
        <w:numPr>
          <w:ilvl w:val="0"/>
          <w:numId w:val="26"/>
        </w:numPr>
      </w:pPr>
      <w:r>
        <w:t>MyType: viene dichiatato il tipo di cui si vuole il ritorno prima del Nome del metodo;</w:t>
      </w:r>
    </w:p>
    <w:p w14:paraId="48571000" w14:textId="1EAD3AEB" w:rsidR="00163A5D" w:rsidRDefault="00163A5D" w:rsidP="00163A5D">
      <w:pPr>
        <w:pStyle w:val="ListParagraph"/>
        <w:numPr>
          <w:ilvl w:val="0"/>
          <w:numId w:val="26"/>
        </w:numPr>
      </w:pPr>
      <w:r>
        <w:t>Tuple: le tuple vengono utilizzate quando si vuole in ritorno multiplo, fino ad 8 valori. I tipi di ritorno vengono dichiari tra parentesi prima del nome del metodo.</w:t>
      </w:r>
    </w:p>
    <w:p w14:paraId="210CC2DA" w14:textId="76BA0935" w:rsidR="006234C7" w:rsidRPr="00087B65" w:rsidRDefault="006234C7" w:rsidP="006234C7">
      <w:pPr>
        <w:ind w:left="360"/>
        <w:rPr>
          <w:lang w:val="it-IT"/>
        </w:rPr>
      </w:pPr>
    </w:p>
    <w:p w14:paraId="5055FDB6" w14:textId="5A002D2A" w:rsidR="006234C7" w:rsidRDefault="00D96C9C" w:rsidP="006234C7">
      <w:pPr>
        <w:pStyle w:val="ListParagraph"/>
        <w:numPr>
          <w:ilvl w:val="0"/>
          <w:numId w:val="19"/>
        </w:numPr>
      </w:pPr>
      <w:r>
        <w:t>Descrivere le due tipologie di casting tra tipi in C#</w:t>
      </w:r>
    </w:p>
    <w:p w14:paraId="4FE264F6" w14:textId="77777777" w:rsidR="00163A5D" w:rsidRDefault="00163A5D" w:rsidP="00163A5D">
      <w:pPr>
        <w:pStyle w:val="ListParagraph"/>
        <w:ind w:left="1080"/>
      </w:pPr>
      <w:r>
        <w:t>Il casting può avenire in modo implicito quando il tipo finale della conversione è meno stringente del tipo di partenza e viene fatto con un’assegnazione</w:t>
      </w:r>
    </w:p>
    <w:p w14:paraId="53D18849" w14:textId="78500C89" w:rsidR="00163A5D" w:rsidRPr="00163A5D" w:rsidRDefault="00163A5D" w:rsidP="00163A5D">
      <w:pPr>
        <w:pStyle w:val="ListParagraph"/>
        <w:ind w:left="1080"/>
        <w:rPr>
          <w:lang w:val="en-US"/>
        </w:rPr>
      </w:pPr>
      <w:r w:rsidRPr="00163A5D">
        <w:rPr>
          <w:lang w:val="en-US"/>
        </w:rPr>
        <w:t>(es.</w:t>
      </w:r>
      <w:r w:rsidRPr="00163A5D">
        <w:rPr>
          <w:lang w:val="en-US"/>
        </w:rPr>
        <w:tab/>
        <w:t xml:space="preserve">int x= </w:t>
      </w:r>
      <w:proofErr w:type="gramStart"/>
      <w:r w:rsidRPr="00163A5D">
        <w:rPr>
          <w:lang w:val="en-US"/>
        </w:rPr>
        <w:t>1000;</w:t>
      </w:r>
      <w:proofErr w:type="gramEnd"/>
      <w:r w:rsidRPr="00163A5D">
        <w:rPr>
          <w:lang w:val="en-US"/>
        </w:rPr>
        <w:t xml:space="preserve"> </w:t>
      </w:r>
    </w:p>
    <w:p w14:paraId="560DDFFC" w14:textId="065F4934" w:rsidR="00163A5D" w:rsidRDefault="00163A5D" w:rsidP="00163A5D">
      <w:pPr>
        <w:pStyle w:val="ListParagraph"/>
        <w:ind w:left="1080"/>
        <w:rPr>
          <w:lang w:val="en-US"/>
        </w:rPr>
      </w:pPr>
      <w:r w:rsidRPr="00163A5D">
        <w:rPr>
          <w:lang w:val="en-US"/>
        </w:rPr>
        <w:tab/>
        <w:t>dec y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x;</w:t>
      </w:r>
      <w:proofErr w:type="gramEnd"/>
    </w:p>
    <w:p w14:paraId="1087FB5A" w14:textId="23EE0247" w:rsidR="00163A5D" w:rsidRPr="00163A5D" w:rsidRDefault="00163A5D" w:rsidP="00163A5D">
      <w:pPr>
        <w:pStyle w:val="ListParagraph"/>
        <w:ind w:left="1080"/>
      </w:pPr>
      <w:r w:rsidRPr="00163A5D">
        <w:t>il casting puo avenire i</w:t>
      </w:r>
      <w:r>
        <w:t>n modo espliciti con l’utilizzo delle parentesi che racchiudono il tipo di arrivo, posizionate prima della variabile da convertire.</w:t>
      </w:r>
    </w:p>
    <w:p w14:paraId="59AFA165" w14:textId="77777777" w:rsidR="006234C7" w:rsidRPr="00163A5D" w:rsidRDefault="006234C7" w:rsidP="006234C7">
      <w:pPr>
        <w:ind w:left="360"/>
        <w:rPr>
          <w:lang w:val="it-IT"/>
        </w:rPr>
      </w:pPr>
    </w:p>
    <w:p w14:paraId="33DA965A" w14:textId="7CDA2ABE" w:rsidR="006234C7" w:rsidRDefault="003A4A56" w:rsidP="006234C7">
      <w:pPr>
        <w:pStyle w:val="ListParagraph"/>
        <w:numPr>
          <w:ilvl w:val="0"/>
          <w:numId w:val="19"/>
        </w:numPr>
      </w:pPr>
      <w:r>
        <w:t xml:space="preserve">Quali sono gli utilizzi della keywork </w:t>
      </w:r>
      <w:r w:rsidRPr="003A4A56">
        <w:rPr>
          <w:rFonts w:ascii="Consolas" w:hAnsi="Consolas"/>
        </w:rPr>
        <w:t>static</w:t>
      </w:r>
      <w:r>
        <w:t>?</w:t>
      </w:r>
    </w:p>
    <w:p w14:paraId="58A6A9C4" w14:textId="1BA7BF91" w:rsidR="00163A5D" w:rsidRDefault="008D3790" w:rsidP="00163A5D">
      <w:pPr>
        <w:pStyle w:val="ListParagraph"/>
        <w:ind w:left="1080"/>
      </w:pPr>
      <w:r>
        <w:t>Gli utilizzi della keywork static possono fare riferimento a classe, metodo, campo;</w:t>
      </w:r>
    </w:p>
    <w:p w14:paraId="0D6CEFA7" w14:textId="0D9C19C2" w:rsidR="008D3790" w:rsidRDefault="008D3790" w:rsidP="008D3790">
      <w:pPr>
        <w:pStyle w:val="ListParagraph"/>
        <w:numPr>
          <w:ilvl w:val="0"/>
          <w:numId w:val="26"/>
        </w:numPr>
      </w:pPr>
      <w:r>
        <w:t>la classe  statica non viene utilizzata come un oggetto (che viene istanziato) ma per esempio, può essere un appoggio per metodi.</w:t>
      </w:r>
    </w:p>
    <w:p w14:paraId="580B2AD4" w14:textId="6B14EA29" w:rsidR="008D3790" w:rsidRDefault="008D3790" w:rsidP="008D3790">
      <w:pPr>
        <w:pStyle w:val="ListParagraph"/>
        <w:numPr>
          <w:ilvl w:val="0"/>
          <w:numId w:val="26"/>
        </w:numPr>
      </w:pPr>
      <w:r>
        <w:t>il metodo statico ha un funzionamento a se stante senza avere bisongno di un’istanza della classe</w:t>
      </w:r>
    </w:p>
    <w:p w14:paraId="1C68139E" w14:textId="737F6E09" w:rsidR="008D3790" w:rsidRDefault="008D3790" w:rsidP="008D3790">
      <w:pPr>
        <w:pStyle w:val="ListParagraph"/>
        <w:numPr>
          <w:ilvl w:val="0"/>
          <w:numId w:val="26"/>
        </w:numPr>
      </w:pPr>
      <w:r>
        <w:t>proprietà statica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3894DEC6" w:rsidR="006234C7" w:rsidRDefault="003A4A56" w:rsidP="006234C7">
      <w:pPr>
        <w:pStyle w:val="ListParagraph"/>
        <w:numPr>
          <w:ilvl w:val="0"/>
          <w:numId w:val="19"/>
        </w:numPr>
      </w:pPr>
      <w:r>
        <w:t xml:space="preserve">Descrivere le </w:t>
      </w:r>
      <w:r w:rsidR="007313B2">
        <w:t>differenze tra le interfacce utilizzabili per le collection</w:t>
      </w:r>
    </w:p>
    <w:p w14:paraId="42332DB8" w14:textId="265E45AE" w:rsidR="008D3790" w:rsidRDefault="002C330D" w:rsidP="008D3790">
      <w:pPr>
        <w:pStyle w:val="ListParagraph"/>
        <w:ind w:left="1080"/>
      </w:pPr>
      <w:r>
        <w:t xml:space="preserve">Le interfacce utilizzabili per le collection permettono di </w:t>
      </w:r>
    </w:p>
    <w:p w14:paraId="09A3E6E7" w14:textId="2A758B33" w:rsidR="002C330D" w:rsidRDefault="002C330D" w:rsidP="002C330D">
      <w:pPr>
        <w:pStyle w:val="ListParagraph"/>
        <w:numPr>
          <w:ilvl w:val="0"/>
          <w:numId w:val="26"/>
        </w:numPr>
      </w:pP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406DB2E0" w:rsidR="006234C7" w:rsidRDefault="003A4A56" w:rsidP="00482857">
      <w:pPr>
        <w:pStyle w:val="ListParagraph"/>
        <w:numPr>
          <w:ilvl w:val="0"/>
          <w:numId w:val="19"/>
        </w:numPr>
      </w:pPr>
      <w:r>
        <w:t>Cos</w:t>
      </w:r>
      <w:r w:rsidR="002B51AD">
        <w:t>’</w:t>
      </w:r>
      <w:r>
        <w:t>è un Generic?</w:t>
      </w:r>
    </w:p>
    <w:p w14:paraId="4B741CB5" w14:textId="5D3E2F98" w:rsidR="008D3790" w:rsidRDefault="008D3790" w:rsidP="008D3790">
      <w:pPr>
        <w:pStyle w:val="ListParagraph"/>
        <w:ind w:left="1080"/>
      </w:pPr>
      <w:r>
        <w:t xml:space="preserve">Un generic è definibile come un </w:t>
      </w:r>
      <w:r w:rsidR="00B939DF">
        <w:t>“</w:t>
      </w:r>
      <w:r>
        <w:t xml:space="preserve">tipo </w:t>
      </w:r>
      <w:r w:rsidR="00B939DF">
        <w:t xml:space="preserve"> generico”</w:t>
      </w:r>
      <w:r>
        <w:t>in c#, dichiar</w:t>
      </w:r>
      <w:r w:rsidR="00BE172C">
        <w:t>ato</w:t>
      </w:r>
      <w:r>
        <w:t xml:space="preserve"> </w:t>
      </w:r>
      <w:r w:rsidR="00BE172C">
        <w:t>come “</w:t>
      </w:r>
      <w:r>
        <w:t xml:space="preserve"> T</w:t>
      </w:r>
      <w:r w:rsidR="00BE172C">
        <w:t>”, con</w:t>
      </w:r>
      <w:r>
        <w:t xml:space="preserve"> il vantaggio prinicipale che permett</w:t>
      </w:r>
      <w:r w:rsidR="00BE172C">
        <w:t xml:space="preserve">e </w:t>
      </w:r>
      <w:r>
        <w:t xml:space="preserve">di scrivere del codice utilizzabile con diversi </w:t>
      </w:r>
      <w:r>
        <w:lastRenderedPageBreak/>
        <w:t>tipi, quindi un riuso di codice.</w:t>
      </w:r>
      <w:r w:rsidR="00B939DF">
        <w:t xml:space="preserve"> Un metodo in che prende in input un parametro T infatti può essere utilizzato ad esempio prendendo in input un intero.</w:t>
      </w:r>
    </w:p>
    <w:p w14:paraId="178F9C1C" w14:textId="33FED01D" w:rsidR="006234C7" w:rsidRDefault="006234C7" w:rsidP="006234C7">
      <w:pPr>
        <w:pStyle w:val="ListParagraph"/>
      </w:pPr>
    </w:p>
    <w:p w14:paraId="6C17732D" w14:textId="0CAAD7C8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t>Esercitazione Pratica</w:t>
      </w:r>
    </w:p>
    <w:p w14:paraId="66706BD3" w14:textId="6F5802E2" w:rsidR="00482857" w:rsidRPr="006532F6" w:rsidRDefault="00482857" w:rsidP="00482857">
      <w:pPr>
        <w:pStyle w:val="ListParagraph"/>
        <w:numPr>
          <w:ilvl w:val="0"/>
          <w:numId w:val="23"/>
        </w:numPr>
      </w:pPr>
      <w:r w:rsidRPr="006532F6">
        <w:t xml:space="preserve">Realizzare una classe </w:t>
      </w:r>
      <w:r w:rsidRPr="006532F6">
        <w:rPr>
          <w:rFonts w:ascii="Consolas" w:hAnsi="Consolas"/>
          <w:color w:val="00B050"/>
        </w:rPr>
        <w:t>Account</w:t>
      </w:r>
      <w:r w:rsidRPr="006532F6">
        <w:rPr>
          <w:color w:val="00B050"/>
        </w:rPr>
        <w:t xml:space="preserve"> </w:t>
      </w:r>
      <w:r w:rsidRPr="006532F6">
        <w:t>per gestire un conto bancario</w:t>
      </w:r>
      <w:r w:rsidR="009E2BE0" w:rsidRPr="006532F6">
        <w:t>,</w:t>
      </w:r>
      <w:r w:rsidRPr="006532F6">
        <w:t xml:space="preserve"> con le seguenti proprietà:</w:t>
      </w:r>
    </w:p>
    <w:p w14:paraId="01E57C0F" w14:textId="77777777" w:rsidR="00482857" w:rsidRPr="006532F6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6532F6">
        <w:rPr>
          <w:i/>
          <w:iCs/>
        </w:rPr>
        <w:t>Numero di Conto</w:t>
      </w:r>
    </w:p>
    <w:p w14:paraId="5BD50F55" w14:textId="77777777" w:rsidR="00482857" w:rsidRPr="006532F6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6532F6">
        <w:rPr>
          <w:i/>
          <w:iCs/>
        </w:rPr>
        <w:t>Nome della Banca</w:t>
      </w:r>
    </w:p>
    <w:p w14:paraId="17BA1F74" w14:textId="77777777" w:rsidR="00482857" w:rsidRPr="006532F6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6532F6">
        <w:rPr>
          <w:i/>
          <w:iCs/>
        </w:rPr>
        <w:t xml:space="preserve">Saldo </w:t>
      </w:r>
    </w:p>
    <w:p w14:paraId="5A555B03" w14:textId="77777777" w:rsidR="00482857" w:rsidRPr="006532F6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6532F6">
        <w:rPr>
          <w:i/>
          <w:iCs/>
        </w:rPr>
        <w:t xml:space="preserve">Data Ultima Operazione </w:t>
      </w:r>
    </w:p>
    <w:p w14:paraId="179172EF" w14:textId="77777777" w:rsidR="00482857" w:rsidRPr="006532F6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6532F6">
        <w:rPr>
          <w:i/>
          <w:iCs/>
        </w:rPr>
        <w:t xml:space="preserve">Lista di Movimenti </w:t>
      </w:r>
    </w:p>
    <w:p w14:paraId="41F3036E" w14:textId="0CE25101" w:rsidR="00482857" w:rsidRPr="006532F6" w:rsidRDefault="00482857" w:rsidP="00482857">
      <w:pPr>
        <w:pStyle w:val="ListParagraph"/>
        <w:numPr>
          <w:ilvl w:val="0"/>
          <w:numId w:val="23"/>
        </w:numPr>
      </w:pPr>
      <w:r w:rsidRPr="006532F6">
        <w:t>Realizzare l’overload degli operatori + e – in modo che sia possibile aggiungere movimenti attivi e passivi alla lista dei movimenti (</w:t>
      </w:r>
      <w:r w:rsidRPr="006532F6">
        <w:rPr>
          <w:u w:val="single"/>
        </w:rPr>
        <w:t xml:space="preserve">l’overload dovrà anche occuparsi di aggiornare il Saldo e la Data di Ultima </w:t>
      </w:r>
      <w:r w:rsidR="00B444E5" w:rsidRPr="006532F6">
        <w:rPr>
          <w:u w:val="single"/>
        </w:rPr>
        <w:t>Operazione</w:t>
      </w:r>
      <w:r w:rsidRPr="006532F6">
        <w:t>)</w:t>
      </w:r>
    </w:p>
    <w:p w14:paraId="614A3FA5" w14:textId="78788431" w:rsidR="00800853" w:rsidRPr="006532F6" w:rsidRDefault="00800853" w:rsidP="00800853">
      <w:pPr>
        <w:pStyle w:val="ListParagraph"/>
      </w:pPr>
    </w:p>
    <w:p w14:paraId="4274312E" w14:textId="7EF633EE" w:rsidR="00800853" w:rsidRPr="006532F6" w:rsidRDefault="00800853" w:rsidP="00800853">
      <w:pPr>
        <w:pStyle w:val="ListParagraph"/>
      </w:pPr>
      <w:r w:rsidRPr="006532F6">
        <w:t xml:space="preserve">Note: sovrascrive balance in base al movimento, </w:t>
      </w:r>
    </w:p>
    <w:p w14:paraId="706C1F35" w14:textId="335907C7" w:rsidR="00800853" w:rsidRPr="006532F6" w:rsidRDefault="00CF2CE1" w:rsidP="00800853">
      <w:pPr>
        <w:pStyle w:val="ListParagraph"/>
      </w:pPr>
      <w:r w:rsidRPr="006532F6">
        <w:t xml:space="preserve">account + movimento -&gt; rende </w:t>
      </w:r>
      <w:r w:rsidR="00F1675E" w:rsidRPr="006532F6">
        <w:t>account</w:t>
      </w:r>
    </w:p>
    <w:p w14:paraId="22D76D2D" w14:textId="77777777" w:rsidR="00482857" w:rsidRPr="006532F6" w:rsidRDefault="00482857" w:rsidP="00482857">
      <w:pPr>
        <w:pStyle w:val="ListParagraph"/>
        <w:numPr>
          <w:ilvl w:val="0"/>
          <w:numId w:val="23"/>
        </w:numPr>
      </w:pPr>
      <w:r w:rsidRPr="006532F6">
        <w:t xml:space="preserve">Realizzare un metodo </w:t>
      </w:r>
      <w:r w:rsidRPr="006532F6">
        <w:rPr>
          <w:rFonts w:ascii="Consolas" w:hAnsi="Consolas"/>
        </w:rPr>
        <w:t>Statement()</w:t>
      </w:r>
      <w:r w:rsidRPr="006532F6">
        <w:t xml:space="preserve"> che stampi i dati del conto, inclusa la lista dei movimenti</w:t>
      </w:r>
    </w:p>
    <w:p w14:paraId="3E4EB911" w14:textId="77777777" w:rsidR="00482857" w:rsidRPr="006532F6" w:rsidRDefault="00482857" w:rsidP="00482857">
      <w:pPr>
        <w:pStyle w:val="ListParagraph"/>
        <w:numPr>
          <w:ilvl w:val="0"/>
          <w:numId w:val="23"/>
        </w:numPr>
      </w:pPr>
      <w:r w:rsidRPr="006532F6">
        <w:t>Realizzare una gerarchia di classi per rappresentare movimenti bancari (</w:t>
      </w:r>
      <w:r w:rsidRPr="006532F6">
        <w:rPr>
          <w:rFonts w:ascii="Consolas" w:hAnsi="Consolas"/>
          <w:color w:val="00B050"/>
        </w:rPr>
        <w:t>Movement</w:t>
      </w:r>
      <w:r w:rsidRPr="006532F6">
        <w:t xml:space="preserve">). Tutte le classi avranno le proprietà </w:t>
      </w:r>
    </w:p>
    <w:p w14:paraId="6D1E8C8D" w14:textId="77777777" w:rsidR="00482857" w:rsidRPr="006532F6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6532F6">
        <w:rPr>
          <w:i/>
          <w:iCs/>
        </w:rPr>
        <w:t>Importo</w:t>
      </w:r>
    </w:p>
    <w:p w14:paraId="4802F316" w14:textId="77777777" w:rsidR="00482857" w:rsidRPr="006532F6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6532F6">
        <w:rPr>
          <w:i/>
          <w:iCs/>
        </w:rPr>
        <w:t>Data del Movimento</w:t>
      </w:r>
    </w:p>
    <w:p w14:paraId="34346231" w14:textId="77777777" w:rsidR="00482857" w:rsidRPr="006532F6" w:rsidRDefault="00482857" w:rsidP="00B444E5">
      <w:pPr>
        <w:pStyle w:val="ListParagraph"/>
        <w:numPr>
          <w:ilvl w:val="1"/>
          <w:numId w:val="23"/>
        </w:numPr>
      </w:pPr>
      <w:r w:rsidRPr="006532F6">
        <w:t>Realizzare le classi che rappresentano:</w:t>
      </w:r>
    </w:p>
    <w:p w14:paraId="58A7CB6A" w14:textId="77777777" w:rsidR="00482857" w:rsidRPr="006532F6" w:rsidRDefault="00482857" w:rsidP="009E2BE0">
      <w:pPr>
        <w:pStyle w:val="ListParagraph"/>
        <w:numPr>
          <w:ilvl w:val="2"/>
          <w:numId w:val="23"/>
        </w:numPr>
      </w:pPr>
      <w:r w:rsidRPr="006532F6">
        <w:rPr>
          <w:rFonts w:ascii="Consolas" w:hAnsi="Consolas"/>
          <w:color w:val="00B050"/>
        </w:rPr>
        <w:t>CashMovement</w:t>
      </w:r>
      <w:r w:rsidRPr="006532F6">
        <w:t xml:space="preserve">, con la proprietà aggiuntiva </w:t>
      </w:r>
      <w:r w:rsidRPr="006532F6">
        <w:rPr>
          <w:i/>
          <w:iCs/>
        </w:rPr>
        <w:t>Esecutore</w:t>
      </w:r>
    </w:p>
    <w:p w14:paraId="383384A4" w14:textId="77777777" w:rsidR="00482857" w:rsidRPr="006532F6" w:rsidRDefault="00482857" w:rsidP="00482857">
      <w:pPr>
        <w:pStyle w:val="ListParagraph"/>
        <w:numPr>
          <w:ilvl w:val="2"/>
          <w:numId w:val="23"/>
        </w:numPr>
      </w:pPr>
      <w:r w:rsidRPr="006532F6">
        <w:rPr>
          <w:rFonts w:ascii="Consolas" w:hAnsi="Consolas"/>
          <w:color w:val="00B050"/>
        </w:rPr>
        <w:t>TransfertMovement</w:t>
      </w:r>
      <w:r w:rsidRPr="006532F6">
        <w:t xml:space="preserve">, con le proprietà aggiuntive </w:t>
      </w:r>
      <w:r w:rsidRPr="006532F6">
        <w:rPr>
          <w:i/>
          <w:iCs/>
        </w:rPr>
        <w:t>Banca d’Origine</w:t>
      </w:r>
      <w:r w:rsidRPr="006532F6">
        <w:t xml:space="preserve"> e </w:t>
      </w:r>
      <w:r w:rsidRPr="006532F6">
        <w:rPr>
          <w:i/>
          <w:iCs/>
        </w:rPr>
        <w:t>Banca Destinazione</w:t>
      </w:r>
    </w:p>
    <w:p w14:paraId="2B7446F8" w14:textId="77777777" w:rsidR="00482857" w:rsidRPr="006532F6" w:rsidRDefault="00482857" w:rsidP="00482857">
      <w:pPr>
        <w:pStyle w:val="ListParagraph"/>
        <w:numPr>
          <w:ilvl w:val="2"/>
          <w:numId w:val="23"/>
        </w:numPr>
      </w:pPr>
      <w:r w:rsidRPr="006532F6">
        <w:rPr>
          <w:rFonts w:ascii="Consolas" w:hAnsi="Consolas"/>
          <w:color w:val="00B050"/>
        </w:rPr>
        <w:t>CreditCardMovement</w:t>
      </w:r>
      <w:r w:rsidRPr="006532F6">
        <w:t xml:space="preserve">, con le proprietà aggiuntive </w:t>
      </w:r>
      <w:r w:rsidRPr="006532F6">
        <w:rPr>
          <w:i/>
          <w:iCs/>
        </w:rPr>
        <w:t>Tipo</w:t>
      </w:r>
      <w:r w:rsidRPr="006532F6">
        <w:t xml:space="preserve"> (enum con i valori AMEX, VISA, MASTERCARD, OTHER) e </w:t>
      </w:r>
      <w:r w:rsidRPr="006532F6">
        <w:rPr>
          <w:i/>
          <w:iCs/>
        </w:rPr>
        <w:t>Numero di Carta</w:t>
      </w:r>
    </w:p>
    <w:p w14:paraId="746B11D6" w14:textId="77777777" w:rsidR="00482857" w:rsidRPr="006532F6" w:rsidRDefault="00482857" w:rsidP="00482857">
      <w:pPr>
        <w:pStyle w:val="ListParagraph"/>
        <w:numPr>
          <w:ilvl w:val="1"/>
          <w:numId w:val="23"/>
        </w:numPr>
      </w:pPr>
      <w:r w:rsidRPr="006532F6">
        <w:t>Tutte le classi saranno dotate di costruttore che accetti tutti i parametri necessari per popolare le proprietà</w:t>
      </w:r>
    </w:p>
    <w:p w14:paraId="4A98314F" w14:textId="77777777" w:rsidR="00482857" w:rsidRPr="006532F6" w:rsidRDefault="00482857" w:rsidP="00482857">
      <w:pPr>
        <w:pStyle w:val="ListParagraph"/>
        <w:numPr>
          <w:ilvl w:val="1"/>
          <w:numId w:val="23"/>
        </w:numPr>
      </w:pPr>
      <w:r w:rsidRPr="006532F6">
        <w:t xml:space="preserve">Tutte le classi dovranno implementare la propria versione del metodo </w:t>
      </w:r>
      <w:r w:rsidRPr="006532F6">
        <w:rPr>
          <w:rFonts w:ascii="Consolas" w:hAnsi="Consolas"/>
        </w:rPr>
        <w:t>ToString()</w:t>
      </w:r>
      <w:r w:rsidRPr="006532F6">
        <w:t xml:space="preserve"> e visualizzare tutti i dati</w:t>
      </w:r>
    </w:p>
    <w:p w14:paraId="4BA87333" w14:textId="77777777" w:rsidR="00482857" w:rsidRPr="006532F6" w:rsidRDefault="00482857" w:rsidP="00482857">
      <w:pPr>
        <w:pStyle w:val="ListParagraph"/>
        <w:numPr>
          <w:ilvl w:val="0"/>
          <w:numId w:val="23"/>
        </w:numPr>
        <w:rPr>
          <w:lang w:val="en-US"/>
        </w:rPr>
      </w:pPr>
      <w:r w:rsidRPr="006532F6">
        <w:t>Realizzare una Console app che</w:t>
      </w:r>
    </w:p>
    <w:p w14:paraId="18583AA8" w14:textId="77777777" w:rsidR="00482857" w:rsidRPr="006532F6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6532F6">
        <w:t>Crei un nuovo Account</w:t>
      </w:r>
    </w:p>
    <w:p w14:paraId="0BCEEB51" w14:textId="77777777" w:rsidR="00482857" w:rsidRPr="006532F6" w:rsidRDefault="00482857" w:rsidP="00482857">
      <w:pPr>
        <w:pStyle w:val="ListParagraph"/>
        <w:numPr>
          <w:ilvl w:val="1"/>
          <w:numId w:val="23"/>
        </w:numPr>
      </w:pPr>
      <w:r w:rsidRPr="006532F6">
        <w:t>Permetta di inserire diversi tipi di Movimenti (input dall'utente)</w:t>
      </w:r>
    </w:p>
    <w:p w14:paraId="01C6AF60" w14:textId="1C264351" w:rsidR="00E64138" w:rsidRPr="006532F6" w:rsidRDefault="00482857" w:rsidP="00482857">
      <w:pPr>
        <w:pStyle w:val="ListParagraph"/>
        <w:numPr>
          <w:ilvl w:val="1"/>
          <w:numId w:val="23"/>
        </w:numPr>
      </w:pPr>
      <w:r w:rsidRPr="006532F6">
        <w:t>Stampi i dati del conto e i movimenti</w:t>
      </w:r>
    </w:p>
    <w:p w14:paraId="20CBF7D3" w14:textId="1706CD9C" w:rsidR="00E64138" w:rsidRPr="00E64138" w:rsidRDefault="00E64138" w:rsidP="00E2077C">
      <w:pPr>
        <w:pStyle w:val="ListParagraph"/>
        <w:ind w:left="0"/>
        <w:jc w:val="center"/>
      </w:pPr>
    </w:p>
    <w:sectPr w:rsidR="00E64138" w:rsidRPr="00E6413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5FD2F" w14:textId="77777777" w:rsidR="00315655" w:rsidRDefault="0031565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8C8C773" w14:textId="77777777" w:rsidR="00315655" w:rsidRDefault="0031565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FC5D3" w14:textId="77777777" w:rsidR="00BE172C" w:rsidRDefault="00BE1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8134" w14:textId="77777777" w:rsidR="00BE172C" w:rsidRDefault="00BE1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B3DA4" w14:textId="77777777" w:rsidR="00315655" w:rsidRDefault="0031565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2E046E6" w14:textId="77777777" w:rsidR="00315655" w:rsidRDefault="0031565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1A819" w14:textId="77777777" w:rsidR="00BE172C" w:rsidRDefault="00BE1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33DE4" w14:textId="77777777" w:rsidR="00BE172C" w:rsidRDefault="00BE17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975EB" w14:textId="77777777" w:rsidR="00BE172C" w:rsidRDefault="00BE1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891BF1"/>
    <w:multiLevelType w:val="hybridMultilevel"/>
    <w:tmpl w:val="8AF456EC"/>
    <w:lvl w:ilvl="0" w:tplc="03E0FA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E6256"/>
    <w:multiLevelType w:val="multilevel"/>
    <w:tmpl w:val="9A1C8920"/>
    <w:numStyleLink w:val="Answers"/>
  </w:abstractNum>
  <w:abstractNum w:abstractNumId="7" w15:restartNumberingAfterBreak="0">
    <w:nsid w:val="33771E68"/>
    <w:multiLevelType w:val="multilevel"/>
    <w:tmpl w:val="9A1C8920"/>
    <w:numStyleLink w:val="Answers"/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173671"/>
    <w:multiLevelType w:val="multilevel"/>
    <w:tmpl w:val="9A1C8920"/>
    <w:numStyleLink w:val="Answers"/>
  </w:abstractNum>
  <w:abstractNum w:abstractNumId="15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9"/>
  </w:num>
  <w:num w:numId="18">
    <w:abstractNumId w:val="0"/>
  </w:num>
  <w:num w:numId="19">
    <w:abstractNumId w:val="1"/>
  </w:num>
  <w:num w:numId="20">
    <w:abstractNumId w:val="17"/>
  </w:num>
  <w:num w:numId="21">
    <w:abstractNumId w:val="2"/>
  </w:num>
  <w:num w:numId="22">
    <w:abstractNumId w:val="16"/>
  </w:num>
  <w:num w:numId="23">
    <w:abstractNumId w:val="13"/>
  </w:num>
  <w:num w:numId="24">
    <w:abstractNumId w:val="12"/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63A5D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C330D"/>
    <w:rsid w:val="002F2AFA"/>
    <w:rsid w:val="00315655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550EE"/>
    <w:rsid w:val="005645F9"/>
    <w:rsid w:val="005808D9"/>
    <w:rsid w:val="00595838"/>
    <w:rsid w:val="005A2070"/>
    <w:rsid w:val="005F0659"/>
    <w:rsid w:val="006234C7"/>
    <w:rsid w:val="00630A99"/>
    <w:rsid w:val="00646C29"/>
    <w:rsid w:val="006532F6"/>
    <w:rsid w:val="006A5B48"/>
    <w:rsid w:val="006E2140"/>
    <w:rsid w:val="006E3EC5"/>
    <w:rsid w:val="006E7CC3"/>
    <w:rsid w:val="006F4A3F"/>
    <w:rsid w:val="0072454E"/>
    <w:rsid w:val="007313B2"/>
    <w:rsid w:val="00731D2B"/>
    <w:rsid w:val="0078731A"/>
    <w:rsid w:val="007913B5"/>
    <w:rsid w:val="00796D72"/>
    <w:rsid w:val="007B399D"/>
    <w:rsid w:val="007C00E4"/>
    <w:rsid w:val="007E3CB3"/>
    <w:rsid w:val="00800853"/>
    <w:rsid w:val="008120C2"/>
    <w:rsid w:val="008353A9"/>
    <w:rsid w:val="0084271B"/>
    <w:rsid w:val="0084793A"/>
    <w:rsid w:val="008739A2"/>
    <w:rsid w:val="008A5436"/>
    <w:rsid w:val="008D3790"/>
    <w:rsid w:val="008E653D"/>
    <w:rsid w:val="00910C80"/>
    <w:rsid w:val="009200E1"/>
    <w:rsid w:val="0092010E"/>
    <w:rsid w:val="00957D96"/>
    <w:rsid w:val="0097786E"/>
    <w:rsid w:val="0099502D"/>
    <w:rsid w:val="009E2BE0"/>
    <w:rsid w:val="00A12CEC"/>
    <w:rsid w:val="00A1545F"/>
    <w:rsid w:val="00A360C5"/>
    <w:rsid w:val="00A510E2"/>
    <w:rsid w:val="00A9761D"/>
    <w:rsid w:val="00B03500"/>
    <w:rsid w:val="00B142D7"/>
    <w:rsid w:val="00B219E6"/>
    <w:rsid w:val="00B444E5"/>
    <w:rsid w:val="00B67E28"/>
    <w:rsid w:val="00B915D5"/>
    <w:rsid w:val="00B939DF"/>
    <w:rsid w:val="00BA5730"/>
    <w:rsid w:val="00BA588E"/>
    <w:rsid w:val="00BA6CCB"/>
    <w:rsid w:val="00BC1DFD"/>
    <w:rsid w:val="00BE172C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CF2CE1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1675E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8EE9A-85D6-4F29-874D-1DA112250A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D4B5FA-498F-45E3-9B0F-577CA1C5C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494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Tiziana Camboni (c)</cp:lastModifiedBy>
  <cp:revision>29</cp:revision>
  <cp:lastPrinted>2004-01-22T16:32:00Z</cp:lastPrinted>
  <dcterms:created xsi:type="dcterms:W3CDTF">2020-11-06T14:31:00Z</dcterms:created>
  <dcterms:modified xsi:type="dcterms:W3CDTF">2021-04-02T10:48:00Z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